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6C02852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7BE53D7" wp14:editId="59FF0B77">
                <wp:simplePos x="0" y="0"/>
                <wp:positionH relativeFrom="page">
                  <wp:posOffset>4831080</wp:posOffset>
                </wp:positionH>
                <wp:positionV relativeFrom="paragraph">
                  <wp:posOffset>-885825</wp:posOffset>
                </wp:positionV>
                <wp:extent cx="2974975" cy="10473055"/>
                <wp:effectExtent l="0" t="0" r="0" b="4445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1047305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E3DFE" id="Rectangle 1" o:spid="_x0000_s1026" alt="&quot;&quot;" style="position:absolute;margin-left:380.4pt;margin-top:-69.75pt;width:234.25pt;height:82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131" w:type="pct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90"/>
        <w:gridCol w:w="360"/>
        <w:gridCol w:w="3633"/>
      </w:tblGrid>
      <w:tr w:rsidR="00AB74C5" w:rsidRPr="00136B3E" w14:paraId="0D87DE27" w14:textId="77777777" w:rsidTr="006C5003">
        <w:trPr>
          <w:trHeight w:val="1317"/>
        </w:trPr>
        <w:tc>
          <w:tcPr>
            <w:tcW w:w="7091" w:type="dxa"/>
            <w:tcBorders>
              <w:bottom w:val="single" w:sz="4" w:space="0" w:color="043D68" w:themeColor="text2"/>
            </w:tcBorders>
          </w:tcPr>
          <w:p w14:paraId="34D79F0B" w14:textId="3D5A1B9A" w:rsidR="00AB74C5" w:rsidRDefault="00556FE2" w:rsidP="00AB74C5">
            <w:pPr>
              <w:pStyle w:val="Title"/>
            </w:pPr>
            <w:r>
              <w:t>Tanuja Solanki</w:t>
            </w:r>
            <w:r w:rsidR="00AB74C5">
              <w:t xml:space="preserve"> </w:t>
            </w:r>
          </w:p>
          <w:p w14:paraId="4EFD26E3" w14:textId="3798A2E1" w:rsidR="00AB74C5" w:rsidRPr="00556FE2" w:rsidRDefault="00556FE2" w:rsidP="00AB74C5">
            <w:pPr>
              <w:pStyle w:val="Subtitle"/>
              <w:rPr>
                <w:sz w:val="20"/>
                <w:szCs w:val="20"/>
                <w:lang w:val="de-DE"/>
              </w:rPr>
            </w:pPr>
            <w:r w:rsidRPr="00556FE2">
              <w:rPr>
                <w:sz w:val="20"/>
                <w:szCs w:val="20"/>
              </w:rPr>
              <w:t>Thakur Institute of management STUDIES, CAREER development &amp;RESEARCH, MUMBAI</w:t>
            </w:r>
          </w:p>
        </w:tc>
        <w:tc>
          <w:tcPr>
            <w:tcW w:w="360" w:type="dxa"/>
          </w:tcPr>
          <w:p w14:paraId="60C9ADA7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633" w:type="dxa"/>
          </w:tcPr>
          <w:p w14:paraId="540734DF" w14:textId="77777777" w:rsidR="006E1A8C" w:rsidRDefault="006E1A8C" w:rsidP="006E1A8C">
            <w:pPr>
              <w:pStyle w:val="Subtitle"/>
            </w:pPr>
            <w:sdt>
              <w:sdtPr>
                <w:id w:val="-1704474398"/>
                <w:placeholder>
                  <w:docPart w:val="45E01430E7E7411C89C728C11F788CEE"/>
                </w:placeholder>
                <w:showingPlcHdr/>
                <w15:appearance w15:val="hidden"/>
              </w:sdtPr>
              <w:sdtContent>
                <w:r w:rsidRPr="006C5003">
                  <w:rPr>
                    <w:sz w:val="22"/>
                  </w:rPr>
                  <w:t>Contact</w:t>
                </w:r>
              </w:sdtContent>
            </w:sdt>
          </w:p>
          <w:p w14:paraId="33844061" w14:textId="77777777" w:rsidR="006E1A8C" w:rsidRPr="0099108A" w:rsidRDefault="006E1A8C" w:rsidP="006E1A8C">
            <w:pPr>
              <w:pStyle w:val="Heading3"/>
            </w:pPr>
            <w:r>
              <w:t>tanujasolanki2000@gmail.com</w:t>
            </w:r>
          </w:p>
          <w:p w14:paraId="73A69C42" w14:textId="77777777" w:rsidR="006E1A8C" w:rsidRDefault="006E1A8C" w:rsidP="006E1A8C">
            <w:pPr>
              <w:pStyle w:val="Heading3"/>
            </w:pPr>
            <w:r>
              <w:t>(+91)6378371396</w:t>
            </w:r>
          </w:p>
          <w:p w14:paraId="3417BBAE" w14:textId="4CE9D406" w:rsidR="00625779" w:rsidRPr="00625779" w:rsidRDefault="006E1A8C" w:rsidP="006E1A8C">
            <w:pPr>
              <w:rPr>
                <w:color w:val="032D4D" w:themeColor="text2" w:themeShade="BF"/>
                <w:spacing w:val="-2"/>
              </w:rPr>
            </w:pPr>
            <w:r w:rsidRPr="00770348">
              <w:rPr>
                <w:color w:val="032D4D" w:themeColor="text2" w:themeShade="BF"/>
                <w:spacing w:val="-2"/>
              </w:rPr>
              <w:t>https://</w:t>
            </w:r>
            <w:hyperlink r:id="rId11">
              <w:r w:rsidRPr="00770348">
                <w:rPr>
                  <w:color w:val="032D4D" w:themeColor="text2" w:themeShade="BF"/>
                  <w:spacing w:val="-2"/>
                </w:rPr>
                <w:t>www.linkedin.com/in/</w:t>
              </w:r>
            </w:hyperlink>
            <w:r w:rsidRPr="00770348">
              <w:rPr>
                <w:color w:val="032D4D" w:themeColor="text2" w:themeShade="BF"/>
                <w:spacing w:val="-2"/>
              </w:rPr>
              <w:t xml:space="preserve"> tanuja-solanki-863a90240</w:t>
            </w:r>
          </w:p>
        </w:tc>
      </w:tr>
      <w:tr w:rsidR="00676B73" w:rsidRPr="002C4D08" w14:paraId="1B1F4C7C" w14:textId="77777777" w:rsidTr="006C5003">
        <w:trPr>
          <w:trHeight w:val="1581"/>
        </w:trPr>
        <w:tc>
          <w:tcPr>
            <w:tcW w:w="7091" w:type="dxa"/>
            <w:tcBorders>
              <w:top w:val="single" w:sz="4" w:space="0" w:color="043D68" w:themeColor="text2"/>
            </w:tcBorders>
          </w:tcPr>
          <w:p w14:paraId="30622CC6" w14:textId="1C6EB6A8" w:rsidR="00676B73" w:rsidRPr="005D644B" w:rsidRDefault="00676B73" w:rsidP="005D644B"/>
          <w:p w14:paraId="415C8105" w14:textId="17F7D78E" w:rsidR="00676B73" w:rsidRPr="005D644B" w:rsidRDefault="005D644B" w:rsidP="005D644B">
            <w:pPr>
              <w:pStyle w:val="Subtitle"/>
              <w:rPr>
                <w:sz w:val="20"/>
                <w:szCs w:val="20"/>
              </w:rPr>
            </w:pPr>
            <w:r w:rsidRPr="005D644B">
              <w:rPr>
                <w:sz w:val="20"/>
                <w:szCs w:val="20"/>
              </w:rPr>
              <w:t>Objective</w:t>
            </w:r>
          </w:p>
          <w:p w14:paraId="14CE7589" w14:textId="1CFEB38B" w:rsidR="00676B73" w:rsidRPr="002C4D08" w:rsidRDefault="00556FE2" w:rsidP="005D644B">
            <w:pPr>
              <w:spacing w:line="240" w:lineRule="auto"/>
            </w:pPr>
            <w:r w:rsidRPr="005D644B">
              <w:rPr>
                <w:sz w:val="18"/>
                <w:szCs w:val="18"/>
              </w:rPr>
              <w:t>Create value for my prospective employer through my dedicated and diligent efforts</w:t>
            </w:r>
            <w:r>
              <w:t>.</w:t>
            </w:r>
          </w:p>
          <w:p w14:paraId="4F7FBEA4" w14:textId="77777777" w:rsidR="00676B73" w:rsidRPr="002C4D08" w:rsidRDefault="00556FE2" w:rsidP="005D644B">
            <w:pPr>
              <w:spacing w:line="240" w:lineRule="auto"/>
              <w:rPr>
                <w:i/>
                <w:iCs/>
                <w:color w:val="043D68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FC4C1D4" wp14:editId="1AEC3D49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92661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60" w:type="dxa"/>
            <w:vMerge w:val="restart"/>
          </w:tcPr>
          <w:p w14:paraId="72C18A6B" w14:textId="77777777" w:rsidR="00676B73" w:rsidRPr="000641EA" w:rsidRDefault="00676B73" w:rsidP="005D644B">
            <w:pPr>
              <w:spacing w:before="360" w:line="240" w:lineRule="auto"/>
              <w:rPr>
                <w:color w:val="043D68"/>
                <w:szCs w:val="20"/>
              </w:rPr>
            </w:pPr>
          </w:p>
        </w:tc>
        <w:tc>
          <w:tcPr>
            <w:tcW w:w="3633" w:type="dxa"/>
          </w:tcPr>
          <w:p w14:paraId="05E819D8" w14:textId="77777777" w:rsidR="00676B73" w:rsidRPr="000641EA" w:rsidRDefault="00676B73" w:rsidP="005D644B">
            <w:pPr>
              <w:pStyle w:val="Subtitle"/>
              <w:rPr>
                <w:sz w:val="20"/>
                <w:szCs w:val="20"/>
              </w:rPr>
            </w:pPr>
          </w:p>
          <w:p w14:paraId="6998847B" w14:textId="4F4A217A" w:rsidR="00676B73" w:rsidRPr="000641EA" w:rsidRDefault="006E1A8C" w:rsidP="005D644B">
            <w:pPr>
              <w:pStyle w:val="Heading3"/>
              <w:rPr>
                <w:szCs w:val="20"/>
              </w:rPr>
            </w:pPr>
            <w:r w:rsidRPr="000641EA">
              <w:rPr>
                <w:szCs w:val="2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9F31365" wp14:editId="2D3BEDDF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2033B9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2C4D08" w14:paraId="1BC6AC91" w14:textId="77777777" w:rsidTr="006C5003">
        <w:trPr>
          <w:trHeight w:val="9792"/>
        </w:trPr>
        <w:tc>
          <w:tcPr>
            <w:tcW w:w="7091" w:type="dxa"/>
          </w:tcPr>
          <w:p w14:paraId="2E02D568" w14:textId="6B931BC5" w:rsidR="00AA51F5" w:rsidRPr="005D644B" w:rsidRDefault="00556FE2" w:rsidP="00DC27B3">
            <w:pPr>
              <w:pStyle w:val="Subtitle"/>
              <w:rPr>
                <w:sz w:val="20"/>
                <w:szCs w:val="20"/>
              </w:rPr>
            </w:pPr>
            <w:r w:rsidRPr="005D644B">
              <w:rPr>
                <w:sz w:val="20"/>
                <w:szCs w:val="20"/>
              </w:rPr>
              <w:t>Education</w:t>
            </w:r>
          </w:p>
          <w:p w14:paraId="4FE31021" w14:textId="6DB3529F" w:rsidR="00AA51F5" w:rsidRPr="005D644B" w:rsidRDefault="00556FE2" w:rsidP="00570440">
            <w:pPr>
              <w:pStyle w:val="Heading2"/>
              <w:spacing w:line="240" w:lineRule="auto"/>
              <w:rPr>
                <w:b/>
                <w:bCs/>
                <w:sz w:val="18"/>
                <w:szCs w:val="18"/>
              </w:rPr>
            </w:pPr>
            <w:r w:rsidRPr="005D644B">
              <w:rPr>
                <w:b/>
                <w:bCs/>
                <w:sz w:val="18"/>
                <w:szCs w:val="18"/>
              </w:rPr>
              <w:t xml:space="preserve">Thakur Institute of Management Studies, Career Development Research </w:t>
            </w:r>
          </w:p>
          <w:p w14:paraId="54EEB23B" w14:textId="1838F4F2" w:rsidR="00676B73" w:rsidRPr="005D644B" w:rsidRDefault="00BF5A30" w:rsidP="00570440">
            <w:pPr>
              <w:spacing w:line="240" w:lineRule="auto"/>
              <w:rPr>
                <w:i/>
                <w:iCs/>
                <w:color w:val="auto"/>
                <w:sz w:val="18"/>
                <w:szCs w:val="18"/>
              </w:rPr>
            </w:pPr>
            <w:r w:rsidRPr="005D644B">
              <w:rPr>
                <w:i/>
                <w:iCs/>
                <w:color w:val="auto"/>
                <w:sz w:val="18"/>
                <w:szCs w:val="18"/>
              </w:rPr>
              <w:t>Masters in</w:t>
            </w:r>
            <w:r w:rsidR="00556FE2" w:rsidRPr="005D644B">
              <w:rPr>
                <w:i/>
                <w:iCs/>
                <w:color w:val="auto"/>
                <w:sz w:val="18"/>
                <w:szCs w:val="18"/>
              </w:rPr>
              <w:t xml:space="preserve"> Computer Application </w:t>
            </w:r>
            <w:r w:rsidRPr="005D644B">
              <w:rPr>
                <w:i/>
                <w:iCs/>
                <w:color w:val="auto"/>
                <w:sz w:val="18"/>
                <w:szCs w:val="18"/>
              </w:rPr>
              <w:t>2024 CGP</w:t>
            </w:r>
            <w:r w:rsidR="006C5003">
              <w:rPr>
                <w:i/>
                <w:iCs/>
                <w:color w:val="auto"/>
                <w:sz w:val="18"/>
                <w:szCs w:val="18"/>
              </w:rPr>
              <w:t>I</w:t>
            </w:r>
            <w:r w:rsidR="00556FE2" w:rsidRPr="005D644B">
              <w:rPr>
                <w:i/>
                <w:iCs/>
                <w:color w:val="auto"/>
                <w:sz w:val="18"/>
                <w:szCs w:val="18"/>
              </w:rPr>
              <w:t xml:space="preserve"> – 8.1</w:t>
            </w:r>
          </w:p>
          <w:p w14:paraId="74DEE20B" w14:textId="77777777" w:rsidR="00556FE2" w:rsidRPr="005D644B" w:rsidRDefault="00556FE2" w:rsidP="00570440">
            <w:pPr>
              <w:spacing w:line="240" w:lineRule="auto"/>
              <w:rPr>
                <w:color w:val="auto"/>
                <w:sz w:val="18"/>
                <w:szCs w:val="18"/>
              </w:rPr>
            </w:pPr>
          </w:p>
          <w:p w14:paraId="7C0E4E0A" w14:textId="75ACD135" w:rsidR="00556FE2" w:rsidRPr="005D644B" w:rsidRDefault="00BF5A30" w:rsidP="00DC27B3">
            <w:pPr>
              <w:pStyle w:val="Heading2"/>
              <w:spacing w:line="240" w:lineRule="auto"/>
              <w:rPr>
                <w:b/>
                <w:bCs/>
                <w:sz w:val="18"/>
                <w:szCs w:val="18"/>
              </w:rPr>
            </w:pPr>
            <w:r w:rsidRPr="005D644B">
              <w:rPr>
                <w:b/>
                <w:bCs/>
                <w:sz w:val="18"/>
                <w:szCs w:val="18"/>
              </w:rPr>
              <w:t xml:space="preserve">St John College of Humanities and Sciences </w:t>
            </w:r>
          </w:p>
          <w:p w14:paraId="4BD4DA2E" w14:textId="1CC26B5E" w:rsidR="00556FE2" w:rsidRPr="005D644B" w:rsidRDefault="00BF5A30" w:rsidP="00DC27B3">
            <w:pPr>
              <w:spacing w:line="240" w:lineRule="auto"/>
              <w:rPr>
                <w:i/>
                <w:iCs/>
                <w:color w:val="auto"/>
                <w:sz w:val="18"/>
                <w:szCs w:val="18"/>
              </w:rPr>
            </w:pPr>
            <w:r w:rsidRPr="005D644B">
              <w:rPr>
                <w:i/>
                <w:iCs/>
                <w:color w:val="auto"/>
                <w:sz w:val="18"/>
                <w:szCs w:val="18"/>
              </w:rPr>
              <w:t>B.Sc.</w:t>
            </w:r>
            <w:r w:rsidR="00556FE2" w:rsidRPr="005D644B">
              <w:rPr>
                <w:i/>
                <w:iCs/>
                <w:color w:val="auto"/>
                <w:sz w:val="18"/>
                <w:szCs w:val="18"/>
              </w:rPr>
              <w:t xml:space="preserve">  in</w:t>
            </w:r>
            <w:r w:rsidRPr="005D644B">
              <w:rPr>
                <w:i/>
                <w:iCs/>
                <w:color w:val="auto"/>
                <w:sz w:val="18"/>
                <w:szCs w:val="18"/>
              </w:rPr>
              <w:t xml:space="preserve"> Information Technology</w:t>
            </w:r>
            <w:r w:rsidR="00556FE2" w:rsidRPr="005D644B">
              <w:rPr>
                <w:i/>
                <w:iCs/>
                <w:color w:val="auto"/>
                <w:sz w:val="18"/>
                <w:szCs w:val="18"/>
              </w:rPr>
              <w:t xml:space="preserve"> </w:t>
            </w:r>
            <w:r w:rsidRPr="005D644B">
              <w:rPr>
                <w:i/>
                <w:iCs/>
                <w:color w:val="auto"/>
                <w:sz w:val="18"/>
                <w:szCs w:val="18"/>
              </w:rPr>
              <w:t>2022 CGPA</w:t>
            </w:r>
            <w:r w:rsidR="00556FE2" w:rsidRPr="005D644B">
              <w:rPr>
                <w:i/>
                <w:iCs/>
                <w:color w:val="auto"/>
                <w:sz w:val="18"/>
                <w:szCs w:val="18"/>
              </w:rPr>
              <w:t xml:space="preserve"> – </w:t>
            </w:r>
            <w:r w:rsidRPr="005D644B">
              <w:rPr>
                <w:i/>
                <w:iCs/>
                <w:color w:val="auto"/>
                <w:sz w:val="18"/>
                <w:szCs w:val="18"/>
              </w:rPr>
              <w:t>9.2</w:t>
            </w:r>
          </w:p>
          <w:p w14:paraId="67AF4FE2" w14:textId="77777777" w:rsidR="00556FE2" w:rsidRPr="005D644B" w:rsidRDefault="00556FE2" w:rsidP="00DC27B3">
            <w:pPr>
              <w:spacing w:line="240" w:lineRule="auto"/>
              <w:rPr>
                <w:color w:val="auto"/>
                <w:sz w:val="18"/>
                <w:szCs w:val="18"/>
              </w:rPr>
            </w:pPr>
          </w:p>
          <w:p w14:paraId="10AB269A" w14:textId="570B5242" w:rsidR="00556FE2" w:rsidRPr="005D644B" w:rsidRDefault="00556FE2" w:rsidP="00DC27B3">
            <w:pPr>
              <w:pStyle w:val="Heading2"/>
              <w:spacing w:line="240" w:lineRule="auto"/>
              <w:rPr>
                <w:b/>
                <w:bCs/>
                <w:sz w:val="18"/>
                <w:szCs w:val="18"/>
              </w:rPr>
            </w:pPr>
            <w:r w:rsidRPr="005D644B">
              <w:rPr>
                <w:b/>
                <w:bCs/>
                <w:sz w:val="18"/>
                <w:szCs w:val="18"/>
              </w:rPr>
              <w:t>T</w:t>
            </w:r>
            <w:r w:rsidR="00BF5A30" w:rsidRPr="005D644B">
              <w:rPr>
                <w:b/>
                <w:bCs/>
                <w:sz w:val="18"/>
                <w:szCs w:val="18"/>
              </w:rPr>
              <w:t xml:space="preserve">arapur Vidya Mandir and Jr. College </w:t>
            </w:r>
            <w:r w:rsidRPr="005D644B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3BCA836" w14:textId="1DCA5F52" w:rsidR="009721D4" w:rsidRPr="005E0EDB" w:rsidRDefault="00BF5A30" w:rsidP="00570440">
            <w:pPr>
              <w:spacing w:line="240" w:lineRule="auto"/>
              <w:rPr>
                <w:i/>
                <w:iCs/>
                <w:color w:val="auto"/>
                <w:sz w:val="18"/>
                <w:szCs w:val="18"/>
              </w:rPr>
            </w:pPr>
            <w:r w:rsidRPr="005E0EDB">
              <w:rPr>
                <w:i/>
                <w:iCs/>
                <w:color w:val="auto"/>
                <w:sz w:val="18"/>
                <w:szCs w:val="18"/>
              </w:rPr>
              <w:t>Higher Secondary Certificate (HSC) 2018</w:t>
            </w:r>
            <w:r w:rsidR="00556FE2" w:rsidRPr="005E0EDB">
              <w:rPr>
                <w:i/>
                <w:iCs/>
                <w:color w:val="auto"/>
                <w:sz w:val="18"/>
                <w:szCs w:val="18"/>
              </w:rPr>
              <w:t xml:space="preserve">  </w:t>
            </w:r>
            <w:r w:rsidRPr="005E0EDB">
              <w:rPr>
                <w:i/>
                <w:iCs/>
                <w:color w:val="auto"/>
                <w:sz w:val="18"/>
                <w:szCs w:val="18"/>
              </w:rPr>
              <w:t xml:space="preserve">   </w:t>
            </w:r>
            <w:r w:rsidR="00556FE2" w:rsidRPr="005E0EDB">
              <w:rPr>
                <w:i/>
                <w:iCs/>
                <w:color w:val="auto"/>
                <w:sz w:val="18"/>
                <w:szCs w:val="18"/>
              </w:rPr>
              <w:t xml:space="preserve">– </w:t>
            </w:r>
            <w:r w:rsidRPr="005E0EDB">
              <w:rPr>
                <w:i/>
                <w:iCs/>
                <w:color w:val="auto"/>
                <w:sz w:val="18"/>
                <w:szCs w:val="18"/>
              </w:rPr>
              <w:t>58%</w:t>
            </w:r>
          </w:p>
          <w:p w14:paraId="582A8692" w14:textId="77777777" w:rsidR="00570440" w:rsidRPr="00570440" w:rsidRDefault="00570440" w:rsidP="00570440">
            <w:pPr>
              <w:spacing w:line="240" w:lineRule="auto"/>
              <w:rPr>
                <w:color w:val="auto"/>
                <w:sz w:val="18"/>
                <w:szCs w:val="18"/>
              </w:rPr>
            </w:pPr>
          </w:p>
          <w:p w14:paraId="700EA8F0" w14:textId="6FD6EFDB" w:rsidR="00BF5A30" w:rsidRPr="005D644B" w:rsidRDefault="00BF5A30" w:rsidP="00DC27B3">
            <w:pPr>
              <w:pStyle w:val="Heading2"/>
              <w:spacing w:line="240" w:lineRule="auto"/>
              <w:rPr>
                <w:b/>
                <w:bCs/>
                <w:sz w:val="18"/>
                <w:szCs w:val="18"/>
              </w:rPr>
            </w:pPr>
            <w:r w:rsidRPr="005D644B">
              <w:rPr>
                <w:b/>
                <w:bCs/>
                <w:sz w:val="18"/>
                <w:szCs w:val="18"/>
              </w:rPr>
              <w:t>C</w:t>
            </w:r>
            <w:r w:rsidRPr="005D644B">
              <w:rPr>
                <w:b/>
                <w:bCs/>
                <w:sz w:val="18"/>
                <w:szCs w:val="18"/>
              </w:rPr>
              <w:t>hinmaya Vidyalaya Tarapur</w:t>
            </w:r>
            <w:r w:rsidRPr="005D644B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1A217A2" w14:textId="65194217" w:rsidR="00A3726F" w:rsidRPr="005E0EDB" w:rsidRDefault="005D644B" w:rsidP="00DC27B3">
            <w:pPr>
              <w:spacing w:line="240" w:lineRule="auto"/>
              <w:rPr>
                <w:i/>
                <w:iCs/>
                <w:color w:val="auto"/>
                <w:sz w:val="18"/>
                <w:szCs w:val="18"/>
              </w:rPr>
            </w:pPr>
            <w:r w:rsidRPr="005E0EDB">
              <w:rPr>
                <w:i/>
                <w:iCs/>
                <w:color w:val="auto"/>
                <w:sz w:val="18"/>
                <w:szCs w:val="18"/>
              </w:rPr>
              <w:t>Central Board of Secondary Education</w:t>
            </w:r>
            <w:r w:rsidR="00BF5A30" w:rsidRPr="005E0EDB">
              <w:rPr>
                <w:i/>
                <w:iCs/>
                <w:color w:val="auto"/>
                <w:sz w:val="18"/>
                <w:szCs w:val="18"/>
              </w:rPr>
              <w:t xml:space="preserve"> (</w:t>
            </w:r>
            <w:r w:rsidRPr="005E0EDB">
              <w:rPr>
                <w:i/>
                <w:iCs/>
                <w:color w:val="auto"/>
                <w:sz w:val="18"/>
                <w:szCs w:val="18"/>
              </w:rPr>
              <w:t>CBSE</w:t>
            </w:r>
            <w:r w:rsidR="00BF5A30" w:rsidRPr="005E0EDB">
              <w:rPr>
                <w:i/>
                <w:iCs/>
                <w:color w:val="auto"/>
                <w:sz w:val="18"/>
                <w:szCs w:val="18"/>
              </w:rPr>
              <w:t xml:space="preserve">) </w:t>
            </w:r>
            <w:r w:rsidR="005E0EDB" w:rsidRPr="005E0EDB">
              <w:rPr>
                <w:i/>
                <w:iCs/>
                <w:color w:val="auto"/>
                <w:sz w:val="18"/>
                <w:szCs w:val="18"/>
              </w:rPr>
              <w:t>2016 CGPA</w:t>
            </w:r>
            <w:r w:rsidR="00BF5A30" w:rsidRPr="005E0EDB">
              <w:rPr>
                <w:i/>
                <w:iCs/>
                <w:color w:val="auto"/>
                <w:sz w:val="18"/>
                <w:szCs w:val="18"/>
              </w:rPr>
              <w:t xml:space="preserve">– </w:t>
            </w:r>
            <w:r w:rsidR="00770348" w:rsidRPr="005E0EDB">
              <w:rPr>
                <w:i/>
                <w:iCs/>
                <w:color w:val="auto"/>
                <w:sz w:val="18"/>
                <w:szCs w:val="18"/>
              </w:rPr>
              <w:t>8.2</w:t>
            </w:r>
          </w:p>
          <w:p w14:paraId="1F90AF6F" w14:textId="77777777" w:rsidR="006E0900" w:rsidRPr="005D644B" w:rsidRDefault="006E0900" w:rsidP="00DC27B3">
            <w:pPr>
              <w:spacing w:line="240" w:lineRule="auto"/>
              <w:rPr>
                <w:color w:val="auto"/>
                <w:sz w:val="18"/>
                <w:szCs w:val="18"/>
                <w:u w:val="single"/>
              </w:rPr>
            </w:pPr>
          </w:p>
          <w:p w14:paraId="2271935F" w14:textId="16232AF2" w:rsidR="00351FDF" w:rsidRPr="005D644B" w:rsidRDefault="009721D4" w:rsidP="00351FDF">
            <w:pPr>
              <w:pStyle w:val="Heading1"/>
              <w:rPr>
                <w:szCs w:val="20"/>
              </w:rPr>
            </w:pPr>
            <w:r w:rsidRPr="005D644B">
              <w:rPr>
                <w:szCs w:val="20"/>
              </w:rPr>
              <w:t>INternship</w:t>
            </w:r>
          </w:p>
          <w:p w14:paraId="233EE2B0" w14:textId="7534DD11" w:rsidR="009721D4" w:rsidRPr="005E0EDB" w:rsidRDefault="00111A72" w:rsidP="009721D4">
            <w:pPr>
              <w:rPr>
                <w:b/>
                <w:bCs/>
                <w:szCs w:val="20"/>
              </w:rPr>
            </w:pPr>
            <w:r w:rsidRPr="005E0EDB">
              <w:rPr>
                <w:b/>
                <w:bCs/>
                <w:szCs w:val="20"/>
              </w:rPr>
              <w:t>Reliance Industries Limited (6 months)</w:t>
            </w:r>
          </w:p>
          <w:p w14:paraId="303F0FE2" w14:textId="77777777" w:rsidR="00111A72" w:rsidRPr="005D644B" w:rsidRDefault="00111A72" w:rsidP="009721D4">
            <w:pPr>
              <w:rPr>
                <w:sz w:val="18"/>
                <w:szCs w:val="18"/>
              </w:rPr>
            </w:pPr>
          </w:p>
          <w:p w14:paraId="0AE6515B" w14:textId="12AD76A9" w:rsidR="00111A72" w:rsidRPr="005D644B" w:rsidRDefault="006E0900" w:rsidP="009721D4">
            <w:pPr>
              <w:rPr>
                <w:sz w:val="18"/>
                <w:szCs w:val="18"/>
              </w:rPr>
            </w:pPr>
            <w:r w:rsidRPr="00907063">
              <w:rPr>
                <w:b/>
                <w:bCs/>
                <w:sz w:val="18"/>
                <w:szCs w:val="18"/>
              </w:rPr>
              <w:t>Project:</w:t>
            </w:r>
            <w:r w:rsidRPr="005D644B">
              <w:rPr>
                <w:b/>
                <w:bCs/>
                <w:sz w:val="18"/>
                <w:szCs w:val="18"/>
              </w:rPr>
              <w:t xml:space="preserve"> Export Documentation Tracking Automation</w:t>
            </w:r>
            <w:r w:rsidRPr="005D644B">
              <w:rPr>
                <w:sz w:val="18"/>
                <w:szCs w:val="18"/>
              </w:rPr>
              <w:t xml:space="preserve">-Developed a web application to streamline the tracking and management of export documentation, improving efficiency by automating manual processes. </w:t>
            </w:r>
          </w:p>
          <w:p w14:paraId="1D999A06" w14:textId="76B82FF5" w:rsidR="006E0900" w:rsidRPr="004012BC" w:rsidRDefault="006E0900" w:rsidP="00351FDF">
            <w:pPr>
              <w:rPr>
                <w:i/>
                <w:iCs/>
                <w:u w:val="single"/>
              </w:rPr>
            </w:pPr>
            <w:r w:rsidRPr="004012BC">
              <w:rPr>
                <w:i/>
                <w:iCs/>
                <w:sz w:val="18"/>
                <w:szCs w:val="18"/>
                <w:u w:val="single"/>
              </w:rPr>
              <w:t>Technology- Angular(framework), Spring Boo</w:t>
            </w:r>
            <w:r w:rsidR="005E0EDB" w:rsidRPr="004012BC">
              <w:rPr>
                <w:i/>
                <w:iCs/>
                <w:sz w:val="18"/>
                <w:szCs w:val="18"/>
                <w:u w:val="single"/>
              </w:rPr>
              <w:t>t(backend)</w:t>
            </w:r>
            <w:r w:rsidRPr="004012BC">
              <w:rPr>
                <w:i/>
                <w:iCs/>
                <w:sz w:val="18"/>
                <w:szCs w:val="18"/>
                <w:u w:val="single"/>
              </w:rPr>
              <w:t xml:space="preserve">, </w:t>
            </w:r>
            <w:r w:rsidR="00DC27B3" w:rsidRPr="004012BC">
              <w:rPr>
                <w:i/>
                <w:iCs/>
                <w:sz w:val="18"/>
                <w:szCs w:val="18"/>
                <w:u w:val="single"/>
              </w:rPr>
              <w:t>MySQL (</w:t>
            </w:r>
            <w:r w:rsidRPr="004012BC">
              <w:rPr>
                <w:i/>
                <w:iCs/>
                <w:sz w:val="18"/>
                <w:szCs w:val="18"/>
                <w:u w:val="single"/>
              </w:rPr>
              <w:t>Database</w:t>
            </w:r>
            <w:r w:rsidRPr="004012BC">
              <w:rPr>
                <w:i/>
                <w:iCs/>
                <w:u w:val="single"/>
              </w:rPr>
              <w:t>).</w:t>
            </w:r>
          </w:p>
          <w:p w14:paraId="15B35254" w14:textId="77777777" w:rsidR="006E0900" w:rsidRDefault="006E0900" w:rsidP="00351FDF">
            <w:pPr>
              <w:rPr>
                <w:i/>
                <w:iCs/>
              </w:rPr>
            </w:pPr>
          </w:p>
          <w:p w14:paraId="38AD2A41" w14:textId="77777777" w:rsidR="009721D4" w:rsidRPr="005D644B" w:rsidRDefault="009721D4" w:rsidP="009721D4">
            <w:pPr>
              <w:pStyle w:val="Heading1"/>
            </w:pPr>
            <w:r w:rsidRPr="005D644B">
              <w:t>Projects</w:t>
            </w:r>
          </w:p>
          <w:p w14:paraId="663AD6AE" w14:textId="77777777" w:rsidR="009721D4" w:rsidRPr="005D644B" w:rsidRDefault="009721D4" w:rsidP="009721D4">
            <w:pPr>
              <w:rPr>
                <w:sz w:val="18"/>
                <w:szCs w:val="18"/>
              </w:rPr>
            </w:pPr>
            <w:r w:rsidRPr="005D644B">
              <w:rPr>
                <w:b/>
                <w:bCs/>
                <w:sz w:val="18"/>
                <w:szCs w:val="18"/>
              </w:rPr>
              <w:t>Human Safety Application (We Safe)-</w:t>
            </w:r>
            <w:r w:rsidRPr="005D644B">
              <w:rPr>
                <w:sz w:val="18"/>
                <w:szCs w:val="18"/>
              </w:rPr>
              <w:t>The basic aim of the system is to develop a low-cost solution for GPS based human tracking.</w:t>
            </w:r>
          </w:p>
          <w:p w14:paraId="7A4AAD98" w14:textId="77777777" w:rsidR="009721D4" w:rsidRPr="004012BC" w:rsidRDefault="009721D4" w:rsidP="009721D4">
            <w:pPr>
              <w:rPr>
                <w:i/>
                <w:iCs/>
                <w:sz w:val="18"/>
                <w:szCs w:val="18"/>
                <w:u w:val="single"/>
              </w:rPr>
            </w:pPr>
            <w:r w:rsidRPr="004012BC">
              <w:rPr>
                <w:i/>
                <w:iCs/>
                <w:sz w:val="18"/>
                <w:szCs w:val="18"/>
                <w:u w:val="single"/>
              </w:rPr>
              <w:t>Technology – Android Studio, Database (SQLite)</w:t>
            </w:r>
          </w:p>
          <w:p w14:paraId="1DF29F00" w14:textId="77777777" w:rsidR="009721D4" w:rsidRPr="005D644B" w:rsidRDefault="009721D4" w:rsidP="009721D4">
            <w:pPr>
              <w:rPr>
                <w:i/>
                <w:iCs/>
                <w:sz w:val="18"/>
                <w:szCs w:val="18"/>
              </w:rPr>
            </w:pPr>
          </w:p>
          <w:p w14:paraId="7FCA835C" w14:textId="77777777" w:rsidR="009721D4" w:rsidRPr="005D644B" w:rsidRDefault="009721D4" w:rsidP="009721D4">
            <w:pPr>
              <w:rPr>
                <w:sz w:val="18"/>
                <w:szCs w:val="18"/>
              </w:rPr>
            </w:pPr>
            <w:r w:rsidRPr="005D644B">
              <w:rPr>
                <w:b/>
                <w:bCs/>
                <w:sz w:val="18"/>
                <w:szCs w:val="18"/>
              </w:rPr>
              <w:t>My Garden (The Website Paudha.com)</w:t>
            </w:r>
            <w:r w:rsidRPr="005D644B">
              <w:rPr>
                <w:sz w:val="18"/>
                <w:szCs w:val="18"/>
              </w:rPr>
              <w:t>- The plant nursing and online shop to buy décor worthy exotic plants.</w:t>
            </w:r>
          </w:p>
          <w:p w14:paraId="2ECE3AA9" w14:textId="3D330252" w:rsidR="009721D4" w:rsidRPr="004012BC" w:rsidRDefault="009721D4" w:rsidP="00351FDF">
            <w:pPr>
              <w:rPr>
                <w:i/>
                <w:iCs/>
                <w:sz w:val="18"/>
                <w:szCs w:val="18"/>
                <w:u w:val="single"/>
              </w:rPr>
            </w:pPr>
            <w:r w:rsidRPr="004012BC">
              <w:rPr>
                <w:i/>
                <w:iCs/>
                <w:sz w:val="18"/>
                <w:szCs w:val="18"/>
                <w:u w:val="single"/>
              </w:rPr>
              <w:t>Technology-HTML, CSS, JAVASCRIPT, Bootstrap and jQuery (Frontend) SQL &amp; XAMPP Control panel (SQLite)</w:t>
            </w:r>
          </w:p>
          <w:p w14:paraId="7CEB39AC" w14:textId="77777777" w:rsidR="00351FDF" w:rsidRPr="009721D4" w:rsidRDefault="00351FDF" w:rsidP="00351FDF">
            <w:pPr>
              <w:rPr>
                <w:i/>
                <w:iCs/>
              </w:rPr>
            </w:pPr>
          </w:p>
          <w:p w14:paraId="67107431" w14:textId="08D79035" w:rsidR="00351FDF" w:rsidRPr="00020BEB" w:rsidRDefault="00570440" w:rsidP="00351FDF">
            <w:pPr>
              <w:pStyle w:val="Heading1"/>
            </w:pPr>
            <w:r>
              <w:t>Certificate Program</w:t>
            </w:r>
          </w:p>
          <w:p w14:paraId="7D466D9D" w14:textId="09952C01" w:rsidR="00351FDF" w:rsidRPr="00570440" w:rsidRDefault="00570440" w:rsidP="00570440">
            <w:pPr>
              <w:pStyle w:val="Heading2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570440">
              <w:rPr>
                <w:sz w:val="18"/>
                <w:szCs w:val="18"/>
              </w:rPr>
              <w:t xml:space="preserve">Certified on completion of </w:t>
            </w:r>
            <w:r w:rsidRPr="00907063">
              <w:rPr>
                <w:b/>
                <w:bCs/>
                <w:sz w:val="18"/>
                <w:szCs w:val="18"/>
              </w:rPr>
              <w:t>Employability skills Development</w:t>
            </w:r>
            <w:r w:rsidRPr="00570440">
              <w:rPr>
                <w:sz w:val="18"/>
                <w:szCs w:val="18"/>
              </w:rPr>
              <w:t xml:space="preserve"> training Program by Mahindra Classroom (2021-2022).</w:t>
            </w:r>
          </w:p>
          <w:p w14:paraId="31F91950" w14:textId="4DE2FA02" w:rsidR="00570440" w:rsidRPr="00907063" w:rsidRDefault="00570440" w:rsidP="00570440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570440">
              <w:rPr>
                <w:sz w:val="18"/>
                <w:szCs w:val="18"/>
              </w:rPr>
              <w:t xml:space="preserve">Certified for Internship held at Thakur college of Engineering &amp; Technology by Industry Oriented Technology Workshop2020 on </w:t>
            </w:r>
            <w:r w:rsidRPr="00907063">
              <w:rPr>
                <w:b/>
                <w:bCs/>
                <w:sz w:val="18"/>
                <w:szCs w:val="18"/>
              </w:rPr>
              <w:t>Cyber Security.</w:t>
            </w:r>
          </w:p>
          <w:p w14:paraId="21A92C1C" w14:textId="430E37E1" w:rsidR="00570440" w:rsidRPr="00907063" w:rsidRDefault="00570440" w:rsidP="00570440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Certified for Completion of </w:t>
            </w:r>
            <w:r w:rsidRPr="00907063">
              <w:rPr>
                <w:b/>
                <w:bCs/>
                <w:sz w:val="18"/>
                <w:szCs w:val="18"/>
              </w:rPr>
              <w:t>NPT</w:t>
            </w:r>
            <w:r w:rsidR="00907063" w:rsidRPr="00907063">
              <w:rPr>
                <w:b/>
                <w:bCs/>
                <w:sz w:val="18"/>
                <w:szCs w:val="18"/>
              </w:rPr>
              <w:t>E</w:t>
            </w:r>
            <w:r w:rsidRPr="00907063">
              <w:rPr>
                <w:b/>
                <w:bCs/>
                <w:sz w:val="18"/>
                <w:szCs w:val="18"/>
              </w:rPr>
              <w:t xml:space="preserve">L </w:t>
            </w:r>
            <w:r w:rsidR="00907063">
              <w:rPr>
                <w:b/>
                <w:bCs/>
                <w:sz w:val="18"/>
                <w:szCs w:val="18"/>
              </w:rPr>
              <w:t>C</w:t>
            </w:r>
            <w:r w:rsidRPr="00907063">
              <w:rPr>
                <w:b/>
                <w:bCs/>
                <w:sz w:val="18"/>
                <w:szCs w:val="18"/>
              </w:rPr>
              <w:t>ourse</w:t>
            </w:r>
            <w:r>
              <w:rPr>
                <w:sz w:val="18"/>
                <w:szCs w:val="18"/>
              </w:rPr>
              <w:t xml:space="preserve"> ‘</w:t>
            </w:r>
            <w:r w:rsidRPr="00907063">
              <w:rPr>
                <w:b/>
                <w:bCs/>
                <w:sz w:val="18"/>
                <w:szCs w:val="18"/>
              </w:rPr>
              <w:t>The Joy of Computing Using Python</w:t>
            </w:r>
            <w:r w:rsidR="00907063">
              <w:rPr>
                <w:b/>
                <w:bCs/>
                <w:sz w:val="18"/>
                <w:szCs w:val="18"/>
              </w:rPr>
              <w:t>’</w:t>
            </w:r>
            <w:r w:rsidRPr="00907063">
              <w:rPr>
                <w:b/>
                <w:bCs/>
                <w:sz w:val="18"/>
                <w:szCs w:val="18"/>
              </w:rPr>
              <w:t>.</w:t>
            </w:r>
          </w:p>
          <w:p w14:paraId="19B0EE43" w14:textId="575BA2EA" w:rsidR="000641EA" w:rsidRPr="000641EA" w:rsidRDefault="00570440" w:rsidP="000641EA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Certified for course completion in Diploma in software Engineering</w:t>
            </w:r>
            <w:r w:rsidR="00907063">
              <w:rPr>
                <w:sz w:val="18"/>
                <w:szCs w:val="18"/>
              </w:rPr>
              <w:t>.</w:t>
            </w:r>
          </w:p>
          <w:p w14:paraId="11E81CDE" w14:textId="3E2B54C3" w:rsidR="00351FDF" w:rsidRPr="00676B73" w:rsidRDefault="00351FDF" w:rsidP="00351FDF">
            <w:pPr>
              <w:rPr>
                <w:color w:val="043D68"/>
              </w:rPr>
            </w:pPr>
          </w:p>
        </w:tc>
        <w:tc>
          <w:tcPr>
            <w:tcW w:w="360" w:type="dxa"/>
            <w:vMerge/>
          </w:tcPr>
          <w:p w14:paraId="10A83BCE" w14:textId="77777777" w:rsidR="00676B73" w:rsidRPr="000641EA" w:rsidRDefault="00676B73" w:rsidP="00084DEB">
            <w:pPr>
              <w:rPr>
                <w:color w:val="043D68"/>
                <w:szCs w:val="20"/>
              </w:rPr>
            </w:pPr>
          </w:p>
        </w:tc>
        <w:tc>
          <w:tcPr>
            <w:tcW w:w="3633" w:type="dxa"/>
          </w:tcPr>
          <w:p w14:paraId="210B086F" w14:textId="2622FB7D" w:rsidR="00676B73" w:rsidRPr="00BA7BC5" w:rsidRDefault="006E1A8C" w:rsidP="00A3726F">
            <w:pPr>
              <w:pStyle w:val="Subtitle"/>
              <w:spacing w:after="360"/>
              <w:rPr>
                <w:sz w:val="22"/>
              </w:rPr>
            </w:pPr>
            <w:r w:rsidRPr="00BA7BC5">
              <w:rPr>
                <w:sz w:val="22"/>
              </w:rPr>
              <w:t>technical skills</w:t>
            </w:r>
          </w:p>
          <w:p w14:paraId="222B85F9" w14:textId="5C799CBF" w:rsidR="000641EA" w:rsidRPr="006C5003" w:rsidRDefault="000641EA" w:rsidP="000641EA">
            <w:pPr>
              <w:rPr>
                <w:sz w:val="18"/>
                <w:szCs w:val="18"/>
              </w:rPr>
            </w:pPr>
            <w:r w:rsidRPr="006C5003">
              <w:rPr>
                <w:sz w:val="18"/>
                <w:szCs w:val="18"/>
              </w:rPr>
              <w:t>Languages</w:t>
            </w:r>
            <w:r w:rsidR="00BA7BC5" w:rsidRPr="006C5003">
              <w:rPr>
                <w:sz w:val="18"/>
                <w:szCs w:val="18"/>
              </w:rPr>
              <w:t xml:space="preserve"> -</w:t>
            </w:r>
            <w:r w:rsidRPr="006C5003">
              <w:rPr>
                <w:sz w:val="18"/>
                <w:szCs w:val="18"/>
              </w:rPr>
              <w:t>Java</w:t>
            </w:r>
            <w:r w:rsidR="00BA7BC5" w:rsidRPr="006C5003">
              <w:rPr>
                <w:sz w:val="18"/>
                <w:szCs w:val="18"/>
              </w:rPr>
              <w:t>, Python</w:t>
            </w:r>
          </w:p>
          <w:p w14:paraId="777C4627" w14:textId="18AC1DA4" w:rsidR="000641EA" w:rsidRPr="006C5003" w:rsidRDefault="000641EA" w:rsidP="000641EA">
            <w:pPr>
              <w:rPr>
                <w:sz w:val="18"/>
                <w:szCs w:val="18"/>
              </w:rPr>
            </w:pPr>
            <w:r w:rsidRPr="006C5003">
              <w:rPr>
                <w:sz w:val="18"/>
                <w:szCs w:val="18"/>
              </w:rPr>
              <w:t>Development</w:t>
            </w:r>
            <w:r w:rsidR="00BA7BC5" w:rsidRPr="006C5003">
              <w:rPr>
                <w:sz w:val="18"/>
                <w:szCs w:val="18"/>
              </w:rPr>
              <w:t xml:space="preserve"> -HTML, CSS, JavaScript, Angular, Spring Boot</w:t>
            </w:r>
          </w:p>
          <w:p w14:paraId="165E7BDA" w14:textId="73C81FFD" w:rsidR="00BA7BC5" w:rsidRPr="006C5003" w:rsidRDefault="00BA7BC5" w:rsidP="000641EA">
            <w:pPr>
              <w:rPr>
                <w:sz w:val="18"/>
                <w:szCs w:val="18"/>
              </w:rPr>
            </w:pPr>
            <w:r w:rsidRPr="006C5003">
              <w:rPr>
                <w:sz w:val="18"/>
                <w:szCs w:val="18"/>
              </w:rPr>
              <w:t>Database – MySQL</w:t>
            </w:r>
          </w:p>
          <w:p w14:paraId="25850401" w14:textId="77777777" w:rsidR="00BA7BC5" w:rsidRPr="00BA7BC5" w:rsidRDefault="00BA7BC5" w:rsidP="000641EA">
            <w:pPr>
              <w:rPr>
                <w:sz w:val="22"/>
                <w:szCs w:val="22"/>
              </w:rPr>
            </w:pPr>
          </w:p>
          <w:p w14:paraId="477A3542" w14:textId="77777777" w:rsidR="00625779" w:rsidRPr="006C5003" w:rsidRDefault="00625779" w:rsidP="00136B3E">
            <w:pPr>
              <w:rPr>
                <w:rFonts w:eastAsiaTheme="minorEastAsia"/>
                <w:b/>
                <w:caps/>
                <w:spacing w:val="20"/>
                <w:szCs w:val="20"/>
              </w:rPr>
            </w:pPr>
            <w:r w:rsidRPr="006C5003">
              <w:rPr>
                <w:rFonts w:eastAsiaTheme="minorEastAsia"/>
                <w:b/>
                <w:caps/>
                <w:spacing w:val="20"/>
                <w:szCs w:val="20"/>
              </w:rPr>
              <w:t>Research and Publications</w:t>
            </w:r>
          </w:p>
          <w:p w14:paraId="388B2754" w14:textId="77777777" w:rsidR="00625779" w:rsidRDefault="00625779" w:rsidP="00136B3E">
            <w:pPr>
              <w:rPr>
                <w:rFonts w:eastAsiaTheme="minorEastAsia"/>
                <w:b/>
                <w:caps/>
                <w:spacing w:val="20"/>
                <w:szCs w:val="20"/>
              </w:rPr>
            </w:pPr>
          </w:p>
          <w:p w14:paraId="22AC856D" w14:textId="39F3B15A" w:rsidR="00351FDF" w:rsidRPr="006C5003" w:rsidRDefault="00000000" w:rsidP="00136B3E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03286039"/>
                <w:placeholder>
                  <w:docPart w:val="644D4F8B7B4F41568E041E5528676461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625779" w:rsidRPr="006C5003">
                  <w:rPr>
                    <w:sz w:val="18"/>
                    <w:szCs w:val="18"/>
                  </w:rPr>
                  <w:t xml:space="preserve">Article Title- </w:t>
                </w:r>
                <w:r w:rsidR="00625779" w:rsidRPr="006C5003">
                  <w:rPr>
                    <w:b/>
                    <w:bCs/>
                    <w:sz w:val="18"/>
                    <w:szCs w:val="18"/>
                  </w:rPr>
                  <w:t>Ethical Consideration in AI design &amp; Deployment</w:t>
                </w:r>
              </w:sdtContent>
            </w:sdt>
            <w:r w:rsidR="00625779" w:rsidRPr="006C5003">
              <w:rPr>
                <w:sz w:val="18"/>
                <w:szCs w:val="18"/>
              </w:rPr>
              <w:t>.</w:t>
            </w:r>
          </w:p>
          <w:p w14:paraId="570EDE35" w14:textId="5A119E8B" w:rsidR="00625779" w:rsidRPr="006C5003" w:rsidRDefault="00625779" w:rsidP="00136B3E">
            <w:pPr>
              <w:rPr>
                <w:sz w:val="18"/>
                <w:szCs w:val="18"/>
              </w:rPr>
            </w:pPr>
            <w:r w:rsidRPr="006C5003">
              <w:rPr>
                <w:sz w:val="18"/>
                <w:szCs w:val="18"/>
              </w:rPr>
              <w:t xml:space="preserve">Journal Name - </w:t>
            </w:r>
            <w:r w:rsidRPr="006C5003">
              <w:rPr>
                <w:b/>
                <w:bCs/>
                <w:sz w:val="18"/>
                <w:szCs w:val="18"/>
              </w:rPr>
              <w:t xml:space="preserve">Journal of </w:t>
            </w:r>
            <w:r w:rsidR="006C5003" w:rsidRPr="006C5003">
              <w:rPr>
                <w:b/>
                <w:bCs/>
                <w:sz w:val="18"/>
                <w:szCs w:val="18"/>
              </w:rPr>
              <w:t>Open-Source</w:t>
            </w:r>
            <w:r w:rsidRPr="006C5003">
              <w:rPr>
                <w:b/>
                <w:bCs/>
                <w:sz w:val="18"/>
                <w:szCs w:val="18"/>
              </w:rPr>
              <w:t xml:space="preserve"> Developments</w:t>
            </w:r>
          </w:p>
          <w:p w14:paraId="4F877D10" w14:textId="77777777" w:rsidR="00351FDF" w:rsidRPr="000641EA" w:rsidRDefault="00351FDF" w:rsidP="00676B73">
            <w:pPr>
              <w:rPr>
                <w:szCs w:val="20"/>
              </w:rPr>
            </w:pPr>
          </w:p>
          <w:p w14:paraId="1BD5C02E" w14:textId="77777777" w:rsidR="00351FDF" w:rsidRPr="000641EA" w:rsidRDefault="00351FDF" w:rsidP="00351FDF">
            <w:pPr>
              <w:pStyle w:val="Subtitle"/>
              <w:rPr>
                <w:sz w:val="20"/>
                <w:szCs w:val="20"/>
              </w:rPr>
            </w:pPr>
            <w:r w:rsidRPr="000641EA">
              <w:rPr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0D6E775" wp14:editId="2F7A5D27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EFDFBA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5B5E9B" w14:textId="56BC0EB8" w:rsidR="00351FDF" w:rsidRPr="006C5003" w:rsidRDefault="006E1A8C" w:rsidP="00BA7BC5">
            <w:pPr>
              <w:pStyle w:val="Subtitle"/>
              <w:rPr>
                <w:sz w:val="20"/>
                <w:szCs w:val="20"/>
              </w:rPr>
            </w:pPr>
            <w:r w:rsidRPr="006C5003">
              <w:rPr>
                <w:sz w:val="20"/>
                <w:szCs w:val="20"/>
              </w:rPr>
              <w:t>extra-curricular activities</w:t>
            </w:r>
          </w:p>
          <w:p w14:paraId="4E3A361F" w14:textId="7591141A" w:rsidR="00351FDF" w:rsidRPr="006C5003" w:rsidRDefault="006E1A8C" w:rsidP="000641EA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6C5003">
              <w:rPr>
                <w:sz w:val="18"/>
                <w:szCs w:val="18"/>
              </w:rPr>
              <w:t>Actively participated in cultural Events.</w:t>
            </w:r>
          </w:p>
          <w:p w14:paraId="49B42E76" w14:textId="08334A16" w:rsidR="006E1A8C" w:rsidRPr="006C5003" w:rsidRDefault="006E1A8C" w:rsidP="000641EA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6C5003">
              <w:rPr>
                <w:sz w:val="18"/>
                <w:szCs w:val="18"/>
              </w:rPr>
              <w:t xml:space="preserve">Core Member in Marketing </w:t>
            </w:r>
            <w:r w:rsidR="000641EA" w:rsidRPr="006C5003">
              <w:rPr>
                <w:sz w:val="18"/>
                <w:szCs w:val="18"/>
              </w:rPr>
              <w:t>team of fest Vista.</w:t>
            </w:r>
          </w:p>
          <w:p w14:paraId="54F45BA7" w14:textId="397AE35B" w:rsidR="000641EA" w:rsidRPr="006C5003" w:rsidRDefault="000641EA" w:rsidP="000641EA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6C5003">
              <w:rPr>
                <w:sz w:val="18"/>
                <w:szCs w:val="18"/>
              </w:rPr>
              <w:t>Core Member in Cultural team in Fest.</w:t>
            </w:r>
          </w:p>
          <w:p w14:paraId="19F3541C" w14:textId="5DAD5521" w:rsidR="000641EA" w:rsidRPr="006C5003" w:rsidRDefault="000641EA" w:rsidP="000641EA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6C5003">
              <w:rPr>
                <w:sz w:val="18"/>
                <w:szCs w:val="18"/>
              </w:rPr>
              <w:t>Participated in sports events.</w:t>
            </w:r>
          </w:p>
          <w:p w14:paraId="2A3B3143" w14:textId="77777777" w:rsidR="00676B73" w:rsidRPr="006C5003" w:rsidRDefault="00676B73" w:rsidP="00351FDF">
            <w:pPr>
              <w:rPr>
                <w:sz w:val="18"/>
                <w:szCs w:val="18"/>
              </w:rPr>
            </w:pPr>
          </w:p>
          <w:p w14:paraId="3BDD9455" w14:textId="77777777" w:rsidR="00351FDF" w:rsidRPr="000641EA" w:rsidRDefault="00E91344" w:rsidP="00A3726F">
            <w:pPr>
              <w:pStyle w:val="Subtitle"/>
              <w:rPr>
                <w:sz w:val="20"/>
                <w:szCs w:val="20"/>
              </w:rPr>
            </w:pPr>
            <w:r w:rsidRPr="000641EA">
              <w:rPr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547F5B" wp14:editId="38A685E6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203F7A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D292C2" w14:textId="11F3F2F3" w:rsidR="00570440" w:rsidRPr="000641EA" w:rsidRDefault="006E1A8C" w:rsidP="00BA7BC5">
            <w:pPr>
              <w:pStyle w:val="Subtitle"/>
              <w:rPr>
                <w:sz w:val="20"/>
                <w:szCs w:val="20"/>
              </w:rPr>
            </w:pPr>
            <w:r w:rsidRPr="000641EA">
              <w:rPr>
                <w:sz w:val="20"/>
                <w:szCs w:val="20"/>
              </w:rPr>
              <w:t>Interests</w:t>
            </w:r>
          </w:p>
          <w:p w14:paraId="0254D799" w14:textId="68457A07" w:rsidR="00570440" w:rsidRPr="000641EA" w:rsidRDefault="000641EA" w:rsidP="00570440">
            <w:pPr>
              <w:pStyle w:val="Heading3"/>
              <w:rPr>
                <w:szCs w:val="20"/>
              </w:rPr>
            </w:pPr>
            <w:r w:rsidRPr="000641EA">
              <w:rPr>
                <w:szCs w:val="20"/>
              </w:rPr>
              <w:t>Drawing &amp; sketching</w:t>
            </w:r>
          </w:p>
          <w:p w14:paraId="313AFEA2" w14:textId="255AD490" w:rsidR="000641EA" w:rsidRPr="000641EA" w:rsidRDefault="000641EA" w:rsidP="000641EA">
            <w:pPr>
              <w:rPr>
                <w:szCs w:val="20"/>
                <w:lang w:val="it-IT"/>
              </w:rPr>
            </w:pPr>
            <w:r w:rsidRPr="000641EA">
              <w:rPr>
                <w:szCs w:val="20"/>
                <w:lang w:val="it-IT"/>
              </w:rPr>
              <w:t>Dancing</w:t>
            </w:r>
          </w:p>
          <w:p w14:paraId="1D8CE415" w14:textId="4765FC25" w:rsidR="000641EA" w:rsidRPr="000641EA" w:rsidRDefault="000641EA" w:rsidP="000641EA">
            <w:pPr>
              <w:rPr>
                <w:szCs w:val="20"/>
                <w:lang w:val="it-IT"/>
              </w:rPr>
            </w:pPr>
            <w:r w:rsidRPr="000641EA">
              <w:rPr>
                <w:szCs w:val="20"/>
                <w:lang w:val="it-IT"/>
              </w:rPr>
              <w:t>Yoga &amp; Fitness</w:t>
            </w:r>
          </w:p>
          <w:p w14:paraId="51C75901" w14:textId="164B83C0" w:rsidR="00570440" w:rsidRPr="000641EA" w:rsidRDefault="000641EA" w:rsidP="00570440">
            <w:pPr>
              <w:rPr>
                <w:szCs w:val="20"/>
                <w:lang w:val="it-IT"/>
              </w:rPr>
            </w:pPr>
            <w:r w:rsidRPr="000641EA">
              <w:rPr>
                <w:szCs w:val="20"/>
                <w:lang w:val="it-IT"/>
              </w:rPr>
              <w:t>Playing Badminton</w:t>
            </w:r>
          </w:p>
          <w:p w14:paraId="2084A294" w14:textId="77777777" w:rsidR="000641EA" w:rsidRPr="000641EA" w:rsidRDefault="000641EA" w:rsidP="00570440">
            <w:pPr>
              <w:rPr>
                <w:szCs w:val="20"/>
                <w:lang w:val="it-IT"/>
              </w:rPr>
            </w:pPr>
          </w:p>
          <w:p w14:paraId="6F13036E" w14:textId="5CAA7268" w:rsidR="00351FDF" w:rsidRPr="000641EA" w:rsidRDefault="006E1A8C" w:rsidP="00BA7BC5">
            <w:pPr>
              <w:pStyle w:val="Subtitle"/>
              <w:rPr>
                <w:sz w:val="20"/>
                <w:szCs w:val="20"/>
              </w:rPr>
            </w:pPr>
            <w:r w:rsidRPr="000641EA">
              <w:rPr>
                <w:sz w:val="20"/>
                <w:szCs w:val="20"/>
              </w:rPr>
              <w:t xml:space="preserve">Languages </w:t>
            </w:r>
          </w:p>
          <w:p w14:paraId="47779230" w14:textId="5720CA46" w:rsidR="00351FDF" w:rsidRPr="000641EA" w:rsidRDefault="000641EA" w:rsidP="00A3726F">
            <w:pPr>
              <w:pStyle w:val="Heading3"/>
              <w:rPr>
                <w:szCs w:val="20"/>
              </w:rPr>
            </w:pPr>
            <w:r w:rsidRPr="000641EA">
              <w:rPr>
                <w:szCs w:val="20"/>
              </w:rPr>
              <w:t>English</w:t>
            </w:r>
          </w:p>
          <w:p w14:paraId="513025C3" w14:textId="6BFCB2AB" w:rsidR="00351FDF" w:rsidRPr="000641EA" w:rsidRDefault="000641EA" w:rsidP="00A3726F">
            <w:pPr>
              <w:pStyle w:val="Heading3"/>
              <w:rPr>
                <w:szCs w:val="20"/>
              </w:rPr>
            </w:pPr>
            <w:r w:rsidRPr="000641EA">
              <w:rPr>
                <w:szCs w:val="20"/>
              </w:rPr>
              <w:t>Hindi</w:t>
            </w:r>
          </w:p>
          <w:p w14:paraId="3F257A03" w14:textId="138C5824" w:rsidR="00351FDF" w:rsidRPr="000641EA" w:rsidRDefault="000641EA" w:rsidP="00A3726F">
            <w:pPr>
              <w:pStyle w:val="Heading3"/>
              <w:rPr>
                <w:szCs w:val="20"/>
              </w:rPr>
            </w:pPr>
            <w:r w:rsidRPr="000641EA">
              <w:rPr>
                <w:szCs w:val="20"/>
              </w:rPr>
              <w:t>Mother tongue</w:t>
            </w:r>
          </w:p>
        </w:tc>
      </w:tr>
    </w:tbl>
    <w:p w14:paraId="2FD70A99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570440">
      <w:pgSz w:w="12240" w:h="15840" w:code="1"/>
      <w:pgMar w:top="72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ED841" w14:textId="77777777" w:rsidR="00934CDC" w:rsidRDefault="00934CDC" w:rsidP="00AA35A8">
      <w:pPr>
        <w:spacing w:line="240" w:lineRule="auto"/>
      </w:pPr>
      <w:r>
        <w:separator/>
      </w:r>
    </w:p>
  </w:endnote>
  <w:endnote w:type="continuationSeparator" w:id="0">
    <w:p w14:paraId="3B59A7BD" w14:textId="77777777" w:rsidR="00934CDC" w:rsidRDefault="00934CDC" w:rsidP="00AA35A8">
      <w:pPr>
        <w:spacing w:line="240" w:lineRule="auto"/>
      </w:pPr>
      <w:r>
        <w:continuationSeparator/>
      </w:r>
    </w:p>
  </w:endnote>
  <w:endnote w:type="continuationNotice" w:id="1">
    <w:p w14:paraId="75805B5F" w14:textId="77777777" w:rsidR="00934CDC" w:rsidRDefault="00934C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04455" w14:textId="77777777" w:rsidR="00934CDC" w:rsidRDefault="00934CDC" w:rsidP="00AA35A8">
      <w:pPr>
        <w:spacing w:line="240" w:lineRule="auto"/>
      </w:pPr>
      <w:r>
        <w:separator/>
      </w:r>
    </w:p>
  </w:footnote>
  <w:footnote w:type="continuationSeparator" w:id="0">
    <w:p w14:paraId="2FE3B469" w14:textId="77777777" w:rsidR="00934CDC" w:rsidRDefault="00934CDC" w:rsidP="00AA35A8">
      <w:pPr>
        <w:spacing w:line="240" w:lineRule="auto"/>
      </w:pPr>
      <w:r>
        <w:continuationSeparator/>
      </w:r>
    </w:p>
  </w:footnote>
  <w:footnote w:type="continuationNotice" w:id="1">
    <w:p w14:paraId="34144D95" w14:textId="77777777" w:rsidR="00934CDC" w:rsidRDefault="00934CD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9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460" type="#_x0000_t75" style="width:13.3pt;height:13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708F8"/>
    <w:multiLevelType w:val="hybridMultilevel"/>
    <w:tmpl w:val="A6684FB8"/>
    <w:lvl w:ilvl="0" w:tplc="5CEE99D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C6098"/>
    <w:multiLevelType w:val="hybridMultilevel"/>
    <w:tmpl w:val="09A43756"/>
    <w:lvl w:ilvl="0" w:tplc="5CEE99D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0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9"/>
  </w:num>
  <w:num w:numId="6" w16cid:durableId="629288324">
    <w:abstractNumId w:val="16"/>
  </w:num>
  <w:num w:numId="7" w16cid:durableId="2102947809">
    <w:abstractNumId w:val="18"/>
  </w:num>
  <w:num w:numId="8" w16cid:durableId="1044523296">
    <w:abstractNumId w:val="17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502893183">
    <w:abstractNumId w:val="14"/>
  </w:num>
  <w:num w:numId="23" w16cid:durableId="20063955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E2"/>
    <w:rsid w:val="0000752A"/>
    <w:rsid w:val="00016465"/>
    <w:rsid w:val="00033263"/>
    <w:rsid w:val="000334C1"/>
    <w:rsid w:val="000641EA"/>
    <w:rsid w:val="000767C7"/>
    <w:rsid w:val="000873F6"/>
    <w:rsid w:val="000B286F"/>
    <w:rsid w:val="000C2B44"/>
    <w:rsid w:val="000D134B"/>
    <w:rsid w:val="000F039F"/>
    <w:rsid w:val="0010041D"/>
    <w:rsid w:val="00111A72"/>
    <w:rsid w:val="001125D5"/>
    <w:rsid w:val="00124ED6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012BC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30C4"/>
    <w:rsid w:val="00524297"/>
    <w:rsid w:val="00537559"/>
    <w:rsid w:val="00556FE2"/>
    <w:rsid w:val="00570440"/>
    <w:rsid w:val="00574DB0"/>
    <w:rsid w:val="005A1C94"/>
    <w:rsid w:val="005A6F8D"/>
    <w:rsid w:val="005B4861"/>
    <w:rsid w:val="005D644B"/>
    <w:rsid w:val="005E0EDB"/>
    <w:rsid w:val="005E0FB7"/>
    <w:rsid w:val="005F5EF3"/>
    <w:rsid w:val="00605BCE"/>
    <w:rsid w:val="00625779"/>
    <w:rsid w:val="00626B3C"/>
    <w:rsid w:val="00643F4B"/>
    <w:rsid w:val="00676B73"/>
    <w:rsid w:val="0069541B"/>
    <w:rsid w:val="006A1E18"/>
    <w:rsid w:val="006A37C0"/>
    <w:rsid w:val="006C5003"/>
    <w:rsid w:val="006C7F5A"/>
    <w:rsid w:val="006D0785"/>
    <w:rsid w:val="006E0900"/>
    <w:rsid w:val="006E1A8C"/>
    <w:rsid w:val="00722A3E"/>
    <w:rsid w:val="00746B0A"/>
    <w:rsid w:val="00752A04"/>
    <w:rsid w:val="00770348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07063"/>
    <w:rsid w:val="00916960"/>
    <w:rsid w:val="00917064"/>
    <w:rsid w:val="009230A7"/>
    <w:rsid w:val="00934CDC"/>
    <w:rsid w:val="0094162F"/>
    <w:rsid w:val="009505A7"/>
    <w:rsid w:val="0095501D"/>
    <w:rsid w:val="00956B80"/>
    <w:rsid w:val="0096304F"/>
    <w:rsid w:val="009721D4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1F6B"/>
    <w:rsid w:val="00B42685"/>
    <w:rsid w:val="00B45879"/>
    <w:rsid w:val="00B535AD"/>
    <w:rsid w:val="00B75292"/>
    <w:rsid w:val="00B8453F"/>
    <w:rsid w:val="00B85473"/>
    <w:rsid w:val="00BA7BC5"/>
    <w:rsid w:val="00BE5968"/>
    <w:rsid w:val="00BF5A30"/>
    <w:rsid w:val="00BF7216"/>
    <w:rsid w:val="00C272EB"/>
    <w:rsid w:val="00C62E97"/>
    <w:rsid w:val="00C81645"/>
    <w:rsid w:val="00CA61BE"/>
    <w:rsid w:val="00CB3E40"/>
    <w:rsid w:val="00CD2C6F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C27B3"/>
    <w:rsid w:val="00DD6ECC"/>
    <w:rsid w:val="00DE5F88"/>
    <w:rsid w:val="00DF2298"/>
    <w:rsid w:val="00E06205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3791F6A0"/>
  <w15:chartTrackingRefBased/>
  <w15:docId w15:val="{DE15379E-DA93-4B3E-9ECB-C7AA5963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styleId="Revision">
    <w:name w:val="Revision"/>
    <w:hidden/>
    <w:uiPriority w:val="99"/>
    <w:semiHidden/>
    <w:rsid w:val="00722A3E"/>
    <w:pPr>
      <w:spacing w:line="240" w:lineRule="auto"/>
    </w:pPr>
    <w:rPr>
      <w:color w:val="043D68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4D4F8B7B4F41568E041E552867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A698-CA12-4345-8C75-1DAFB4F8E764}"/>
      </w:docPartPr>
      <w:docPartBody>
        <w:p w:rsidR="00000000" w:rsidRDefault="00000000">
          <w:pPr>
            <w:pStyle w:val="644D4F8B7B4F41568E041E5528676461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5E01430E7E7411C89C728C11F788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72A55-54D7-4EB9-9110-5B7BC21C885B}"/>
      </w:docPartPr>
      <w:docPartBody>
        <w:p w:rsidR="00000000" w:rsidRDefault="00064392" w:rsidP="00064392">
          <w:pPr>
            <w:pStyle w:val="45E01430E7E7411C89C728C11F788CEE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92"/>
    <w:rsid w:val="00064392"/>
    <w:rsid w:val="00697453"/>
    <w:rsid w:val="00E0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F6F159C764F09B97112440A1396E7">
    <w:name w:val="C6DF6F159C764F09B97112440A1396E7"/>
  </w:style>
  <w:style w:type="character" w:customStyle="1" w:styleId="NotBold">
    <w:name w:val="Not Bold"/>
    <w:uiPriority w:val="1"/>
    <w:qFormat/>
    <w:rPr>
      <w:b/>
      <w:color w:val="44546A" w:themeColor="text2"/>
    </w:rPr>
  </w:style>
  <w:style w:type="paragraph" w:customStyle="1" w:styleId="02A4462FB7514BE0A8895D98C648D5C4">
    <w:name w:val="02A4462FB7514BE0A8895D98C648D5C4"/>
  </w:style>
  <w:style w:type="paragraph" w:customStyle="1" w:styleId="72832C0D2D9043009C24A808E891CC6A">
    <w:name w:val="72832C0D2D9043009C24A808E891CC6A"/>
  </w:style>
  <w:style w:type="paragraph" w:customStyle="1" w:styleId="4465C77EB5904AD2B99C2752214FEDEE">
    <w:name w:val="4465C77EB5904AD2B99C2752214FEDEE"/>
  </w:style>
  <w:style w:type="paragraph" w:customStyle="1" w:styleId="4AC66626D8D24050A45CB289BC09C30C">
    <w:name w:val="4AC66626D8D24050A45CB289BC09C30C"/>
  </w:style>
  <w:style w:type="paragraph" w:customStyle="1" w:styleId="676C6B66F66F4FB0948F3AEA85380002">
    <w:name w:val="676C6B66F66F4FB0948F3AEA85380002"/>
  </w:style>
  <w:style w:type="paragraph" w:customStyle="1" w:styleId="C7F12A8787BB4E18A325C5001A90DD44">
    <w:name w:val="C7F12A8787BB4E18A325C5001A90DD44"/>
  </w:style>
  <w:style w:type="paragraph" w:customStyle="1" w:styleId="D9F729C6AF1C4944BFCD8D558898E1E0">
    <w:name w:val="D9F729C6AF1C4944BFCD8D558898E1E0"/>
  </w:style>
  <w:style w:type="paragraph" w:customStyle="1" w:styleId="5B6C8CA1673941A5B8F9470C4B6656EF">
    <w:name w:val="5B6C8CA1673941A5B8F9470C4B6656EF"/>
  </w:style>
  <w:style w:type="paragraph" w:customStyle="1" w:styleId="A59FBE20BE544E0AAAD473490A637D54">
    <w:name w:val="A59FBE20BE544E0AAAD473490A637D54"/>
  </w:style>
  <w:style w:type="paragraph" w:customStyle="1" w:styleId="EE0AE8E76E8840E289D418E4DEDB6B0B">
    <w:name w:val="EE0AE8E76E8840E289D418E4DEDB6B0B"/>
  </w:style>
  <w:style w:type="paragraph" w:customStyle="1" w:styleId="B5B2CC122C044CDC9F878E651E0F573E">
    <w:name w:val="B5B2CC122C044CDC9F878E651E0F573E"/>
  </w:style>
  <w:style w:type="paragraph" w:customStyle="1" w:styleId="27F8301A2041447EA19ADA5FB3C68902">
    <w:name w:val="27F8301A2041447EA19ADA5FB3C68902"/>
  </w:style>
  <w:style w:type="paragraph" w:customStyle="1" w:styleId="8D117A78CC08447FACB31C6EFF23D9B3">
    <w:name w:val="8D117A78CC08447FACB31C6EFF23D9B3"/>
  </w:style>
  <w:style w:type="paragraph" w:customStyle="1" w:styleId="864ACFC1FABD4A00820ABDE257F5D1CB">
    <w:name w:val="864ACFC1FABD4A00820ABDE257F5D1CB"/>
  </w:style>
  <w:style w:type="paragraph" w:customStyle="1" w:styleId="F2C85D59C8AB439086BF8200B0B7686A">
    <w:name w:val="F2C85D59C8AB439086BF8200B0B7686A"/>
  </w:style>
  <w:style w:type="paragraph" w:customStyle="1" w:styleId="0E48FFBFEDF0410EBFA65EEDDF9968BA">
    <w:name w:val="0E48FFBFEDF0410EBFA65EEDDF9968BA"/>
  </w:style>
  <w:style w:type="paragraph" w:customStyle="1" w:styleId="48AFFDF7EC3D4AE6930711BB1359D850">
    <w:name w:val="48AFFDF7EC3D4AE6930711BB1359D850"/>
  </w:style>
  <w:style w:type="paragraph" w:customStyle="1" w:styleId="8E3E5607711D4815B9FFCE52D09AFBDC">
    <w:name w:val="8E3E5607711D4815B9FFCE52D09AFBDC"/>
  </w:style>
  <w:style w:type="paragraph" w:customStyle="1" w:styleId="49BCDA2CB0C7495B9C71F771C9C632E7">
    <w:name w:val="49BCDA2CB0C7495B9C71F771C9C632E7"/>
  </w:style>
  <w:style w:type="paragraph" w:customStyle="1" w:styleId="649ED30E5BA744BD8C3F268527F1F355">
    <w:name w:val="649ED30E5BA744BD8C3F268527F1F355"/>
  </w:style>
  <w:style w:type="paragraph" w:customStyle="1" w:styleId="644D4F8B7B4F41568E041E5528676461">
    <w:name w:val="644D4F8B7B4F41568E041E5528676461"/>
  </w:style>
  <w:style w:type="paragraph" w:customStyle="1" w:styleId="31852FB4777E49D99CA6545F31F24708">
    <w:name w:val="31852FB4777E49D99CA6545F31F24708"/>
  </w:style>
  <w:style w:type="paragraph" w:customStyle="1" w:styleId="BAFA06ADED8D4E40870E6EEA8A5BC62E">
    <w:name w:val="BAFA06ADED8D4E40870E6EEA8A5BC62E"/>
  </w:style>
  <w:style w:type="paragraph" w:customStyle="1" w:styleId="41F7B69B2DEC4C588C550EE1223B43F2">
    <w:name w:val="41F7B69B2DEC4C588C550EE1223B43F2"/>
  </w:style>
  <w:style w:type="paragraph" w:customStyle="1" w:styleId="F320F326A9E449FAB0F8CAAE486268FE">
    <w:name w:val="F320F326A9E449FAB0F8CAAE486268FE"/>
  </w:style>
  <w:style w:type="paragraph" w:customStyle="1" w:styleId="1A1F5DEC28964280B0355BC5CA6D56C9">
    <w:name w:val="1A1F5DEC28964280B0355BC5CA6D56C9"/>
  </w:style>
  <w:style w:type="paragraph" w:customStyle="1" w:styleId="79EA2ECF08E147D48A36FAEF5837B609">
    <w:name w:val="79EA2ECF08E147D48A36FAEF5837B609"/>
  </w:style>
  <w:style w:type="paragraph" w:customStyle="1" w:styleId="44CA823313054ABFB4257ED468277E58">
    <w:name w:val="44CA823313054ABFB4257ED468277E58"/>
  </w:style>
  <w:style w:type="paragraph" w:customStyle="1" w:styleId="D4090735814943E18170E1222BE5C065">
    <w:name w:val="D4090735814943E18170E1222BE5C065"/>
    <w:rsid w:val="00064392"/>
  </w:style>
  <w:style w:type="paragraph" w:customStyle="1" w:styleId="44C301306AA8494BA660A8E470EB9A0B">
    <w:name w:val="44C301306AA8494BA660A8E470EB9A0B"/>
    <w:rsid w:val="00064392"/>
  </w:style>
  <w:style w:type="paragraph" w:customStyle="1" w:styleId="77775A5306AC4E4087F70635244CFD12">
    <w:name w:val="77775A5306AC4E4087F70635244CFD12"/>
    <w:rsid w:val="00064392"/>
  </w:style>
  <w:style w:type="paragraph" w:customStyle="1" w:styleId="46D9AD3EF5DB4CD6BA4FB678A785CDFA">
    <w:name w:val="46D9AD3EF5DB4CD6BA4FB678A785CDFA"/>
    <w:rsid w:val="00064392"/>
  </w:style>
  <w:style w:type="paragraph" w:customStyle="1" w:styleId="CE7341FA2AD34403B11CA21D1CB64F03">
    <w:name w:val="CE7341FA2AD34403B11CA21D1CB64F03"/>
    <w:rsid w:val="00064392"/>
  </w:style>
  <w:style w:type="paragraph" w:customStyle="1" w:styleId="44C25A00CDC0414FB08ED233ABE9D555">
    <w:name w:val="44C25A00CDC0414FB08ED233ABE9D555"/>
    <w:rsid w:val="00064392"/>
  </w:style>
  <w:style w:type="paragraph" w:customStyle="1" w:styleId="AAF8CBCF53CA41F8A89677F222ACC3F8">
    <w:name w:val="AAF8CBCF53CA41F8A89677F222ACC3F8"/>
    <w:rsid w:val="00064392"/>
  </w:style>
  <w:style w:type="paragraph" w:customStyle="1" w:styleId="0F7B32A4E9CD4CF8A409D23F0F0516A8">
    <w:name w:val="0F7B32A4E9CD4CF8A409D23F0F0516A8"/>
    <w:rsid w:val="00064392"/>
  </w:style>
  <w:style w:type="paragraph" w:customStyle="1" w:styleId="6A65F847D54F4B93AF9029DDC81252F5">
    <w:name w:val="6A65F847D54F4B93AF9029DDC81252F5"/>
    <w:rsid w:val="00064392"/>
  </w:style>
  <w:style w:type="paragraph" w:customStyle="1" w:styleId="45E01430E7E7411C89C728C11F788CEE">
    <w:name w:val="45E01430E7E7411C89C728C11F788CEE"/>
    <w:rsid w:val="00064392"/>
  </w:style>
  <w:style w:type="paragraph" w:customStyle="1" w:styleId="5812421968C64352A6AEF0E3CF29E0FD">
    <w:name w:val="5812421968C64352A6AEF0E3CF29E0FD"/>
    <w:rsid w:val="00064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188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TANUJA SOLANKI</cp:lastModifiedBy>
  <cp:revision>6</cp:revision>
  <cp:lastPrinted>2024-08-08T10:01:00Z</cp:lastPrinted>
  <dcterms:created xsi:type="dcterms:W3CDTF">2024-08-08T05:37:00Z</dcterms:created>
  <dcterms:modified xsi:type="dcterms:W3CDTF">2024-08-08T10:02:00Z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